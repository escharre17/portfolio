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25552005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404A210" w14:textId="3321B4BB" w:rsidR="00692703" w:rsidRPr="000E0BF8" w:rsidRDefault="000E0BF8" w:rsidP="00913946">
            <w:pPr>
              <w:pStyle w:val="Title"/>
              <w:rPr>
                <w:color w:val="auto"/>
              </w:rPr>
            </w:pPr>
            <w:r w:rsidRPr="000E0BF8">
              <w:rPr>
                <w:color w:val="auto"/>
              </w:rPr>
              <w:t>Elizabeth Scharre</w:t>
            </w:r>
          </w:p>
          <w:p w14:paraId="00CA28B7" w14:textId="2D3E8F43" w:rsidR="00692703" w:rsidRPr="00CF1A49" w:rsidRDefault="0061488C" w:rsidP="00913946">
            <w:pPr>
              <w:pStyle w:val="ContactInfo"/>
              <w:contextualSpacing w:val="0"/>
            </w:pPr>
            <w:r>
              <w:t>8126970970</w:t>
            </w:r>
          </w:p>
          <w:p w14:paraId="6688B358" w14:textId="1E47E256" w:rsidR="00692703" w:rsidRPr="00CF1A49" w:rsidRDefault="0061488C" w:rsidP="00913946">
            <w:pPr>
              <w:pStyle w:val="ContactInfoEmphasis"/>
              <w:contextualSpacing w:val="0"/>
            </w:pPr>
            <w:r>
              <w:t>eascharre@gmail.com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DCFA2B198056475F841ECA79BD821F5A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7" w:history="1">
              <w:r w:rsidR="00F72F5E" w:rsidRPr="005A197B">
                <w:rPr>
                  <w:rStyle w:val="Hyperlink"/>
                </w:rPr>
                <w:t>www.linkedin.com/in/elizabeth-scharre</w:t>
              </w:r>
            </w:hyperlink>
            <w:r w:rsidR="00F72F5E">
              <w:t xml:space="preserve"> </w:t>
            </w:r>
          </w:p>
        </w:tc>
      </w:tr>
    </w:tbl>
    <w:p w14:paraId="1A2E2A14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677A4BE5D0764707947A356A52D1EC0F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4D752626" w14:textId="77777777" w:rsidTr="007826F4">
        <w:tc>
          <w:tcPr>
            <w:tcW w:w="9290" w:type="dxa"/>
          </w:tcPr>
          <w:p w14:paraId="7811079F" w14:textId="61D838CD" w:rsidR="001D0BF1" w:rsidRPr="00CF1A49" w:rsidRDefault="00E3178E" w:rsidP="001D0BF1">
            <w:pPr>
              <w:pStyle w:val="Heading3"/>
              <w:contextualSpacing w:val="0"/>
            </w:pPr>
            <w:r>
              <w:t>July</w:t>
            </w:r>
            <w:r w:rsidR="0061488C">
              <w:t xml:space="preserve"> 202</w:t>
            </w:r>
            <w:r>
              <w:t>2</w:t>
            </w:r>
            <w:r w:rsidR="001D0BF1" w:rsidRPr="00CF1A49">
              <w:t xml:space="preserve"> – </w:t>
            </w:r>
            <w:r w:rsidR="0061488C">
              <w:t>Present</w:t>
            </w:r>
          </w:p>
          <w:p w14:paraId="405E4E1B" w14:textId="29473BDB" w:rsidR="001D0BF1" w:rsidRPr="00CF1A49" w:rsidRDefault="0061488C" w:rsidP="001D0BF1">
            <w:pPr>
              <w:pStyle w:val="Heading2"/>
              <w:contextualSpacing w:val="0"/>
            </w:pPr>
            <w:r>
              <w:t xml:space="preserve">Systems </w:t>
            </w:r>
            <w:r w:rsidR="00DD4033">
              <w:t>Analyst</w:t>
            </w:r>
            <w:r w:rsidR="001D0BF1" w:rsidRPr="00CF1A49">
              <w:t xml:space="preserve">, </w:t>
            </w:r>
            <w:r w:rsidR="00DD4033">
              <w:rPr>
                <w:rStyle w:val="SubtleReference"/>
              </w:rPr>
              <w:t>Fund for Public Health in</w:t>
            </w:r>
            <w:r w:rsidR="00AC0EEC">
              <w:rPr>
                <w:rStyle w:val="SubtleReference"/>
              </w:rPr>
              <w:t xml:space="preserve"> NYC</w:t>
            </w:r>
          </w:p>
          <w:p w14:paraId="65447513" w14:textId="58CD8342" w:rsidR="002B6C8D" w:rsidRDefault="002B6C8D" w:rsidP="002B6C8D">
            <w:r>
              <w:t>Write, review, and implement system architecture designs and process flow diagrams.</w:t>
            </w:r>
          </w:p>
          <w:p w14:paraId="3A9AF20B" w14:textId="3D558126" w:rsidR="002B6C8D" w:rsidRDefault="002B6C8D" w:rsidP="002B6C8D">
            <w:r>
              <w:t>Collaborate with Agency stakeholders to ensure scalable operation of NYC’s disease surveillance systems</w:t>
            </w:r>
            <w:r w:rsidR="003F3217">
              <w:t xml:space="preserve"> through requirement gathering.</w:t>
            </w:r>
          </w:p>
          <w:p w14:paraId="4F406D0A" w14:textId="6FDADE9C" w:rsidR="008151A0" w:rsidRDefault="008151A0" w:rsidP="008151A0">
            <w:r>
              <w:t>Implement, improve, and support NYC’s disease surveillance system software</w:t>
            </w:r>
            <w:r w:rsidR="002B6C8D">
              <w:t xml:space="preserve"> during modernization effort.</w:t>
            </w:r>
          </w:p>
          <w:p w14:paraId="75A3E62E" w14:textId="16A0A1C7" w:rsidR="008151A0" w:rsidRDefault="00557670" w:rsidP="008151A0">
            <w:r>
              <w:t>Perform data quality assurance</w:t>
            </w:r>
            <w:r w:rsidR="00F10D4B">
              <w:t xml:space="preserve"> for </w:t>
            </w:r>
            <w:r w:rsidR="00F10D4B" w:rsidRPr="00F10D4B">
              <w:t xml:space="preserve">data extraction mapping and </w:t>
            </w:r>
            <w:r w:rsidR="0014205A" w:rsidRPr="00F10D4B">
              <w:t>validation.</w:t>
            </w:r>
          </w:p>
          <w:p w14:paraId="58E8A83F" w14:textId="77777777" w:rsidR="0014205A" w:rsidRDefault="008151A0" w:rsidP="00682323">
            <w:r>
              <w:t>Perform full stack system analysis and software engineering</w:t>
            </w:r>
            <w:r w:rsidR="0042492D">
              <w:t>/programming</w:t>
            </w:r>
            <w:r w:rsidR="00044A5D">
              <w:t xml:space="preserve"> using Python, R, C</w:t>
            </w:r>
            <w:r w:rsidR="00ED1B88">
              <w:t>#</w:t>
            </w:r>
            <w:r w:rsidR="00044A5D">
              <w:t>, .NET</w:t>
            </w:r>
            <w:r w:rsidR="00AC5512">
              <w:t>, MySQL</w:t>
            </w:r>
            <w:r w:rsidR="00E3178E">
              <w:t>.</w:t>
            </w:r>
          </w:p>
          <w:p w14:paraId="7CE738A6" w14:textId="1BDD3873" w:rsidR="006756E1" w:rsidRPr="00CF1A49" w:rsidRDefault="006756E1" w:rsidP="00682323">
            <w:r w:rsidRPr="006756E1">
              <w:t>Support Project Management</w:t>
            </w:r>
            <w:r>
              <w:t xml:space="preserve"> to validate </w:t>
            </w:r>
            <w:r w:rsidR="008D6401">
              <w:t>delivery schedules, plans, and resource management</w:t>
            </w:r>
            <w:r>
              <w:t>.</w:t>
            </w:r>
          </w:p>
        </w:tc>
      </w:tr>
      <w:tr w:rsidR="00F61DF9" w:rsidRPr="00CF1A49" w14:paraId="36AE41D5" w14:textId="77777777" w:rsidTr="007826F4">
        <w:tc>
          <w:tcPr>
            <w:tcW w:w="9290" w:type="dxa"/>
            <w:tcMar>
              <w:top w:w="216" w:type="dxa"/>
            </w:tcMar>
          </w:tcPr>
          <w:p w14:paraId="224564BC" w14:textId="38E9AE2D" w:rsidR="00F61DF9" w:rsidRPr="00CF1A49" w:rsidRDefault="00E3178E" w:rsidP="00F61DF9">
            <w:pPr>
              <w:pStyle w:val="Heading3"/>
              <w:contextualSpacing w:val="0"/>
            </w:pPr>
            <w:r>
              <w:t>June</w:t>
            </w:r>
            <w:r w:rsidR="0061488C">
              <w:t xml:space="preserve"> 202</w:t>
            </w:r>
            <w:r>
              <w:t>1</w:t>
            </w:r>
            <w:r w:rsidR="00F61DF9" w:rsidRPr="00CF1A49">
              <w:t xml:space="preserve"> – </w:t>
            </w:r>
            <w:r>
              <w:t>July</w:t>
            </w:r>
            <w:r w:rsidR="0061488C">
              <w:t xml:space="preserve"> 202</w:t>
            </w:r>
            <w:r>
              <w:t>2</w:t>
            </w:r>
          </w:p>
          <w:p w14:paraId="5B364D79" w14:textId="6A3F0D57" w:rsidR="00F61DF9" w:rsidRPr="00CF1A49" w:rsidRDefault="0061488C" w:rsidP="00F61DF9">
            <w:pPr>
              <w:pStyle w:val="Heading2"/>
              <w:contextualSpacing w:val="0"/>
            </w:pPr>
            <w:r>
              <w:t>Systems Engine</w:t>
            </w:r>
            <w:r w:rsidR="008151A0">
              <w:t>ER</w:t>
            </w:r>
            <w:r w:rsidR="00F61DF9" w:rsidRPr="00CF1A49">
              <w:t xml:space="preserve">, </w:t>
            </w:r>
            <w:r w:rsidR="008151A0">
              <w:rPr>
                <w:rStyle w:val="SubtleReference"/>
              </w:rPr>
              <w:t>GreenXT</w:t>
            </w:r>
          </w:p>
          <w:p w14:paraId="41AD7A38" w14:textId="1D9466B8" w:rsidR="00676AA3" w:rsidRDefault="00676AA3" w:rsidP="007441CD">
            <w:r>
              <w:t>Created and executed manual</w:t>
            </w:r>
            <w:r w:rsidR="00610454">
              <w:t xml:space="preserve">, </w:t>
            </w:r>
            <w:r>
              <w:t>automated</w:t>
            </w:r>
            <w:r w:rsidR="00610454">
              <w:t>, functional and non-</w:t>
            </w:r>
            <w:r w:rsidR="006B03B1">
              <w:t>functional</w:t>
            </w:r>
            <w:r>
              <w:t xml:space="preserve"> testing procedures. </w:t>
            </w:r>
          </w:p>
          <w:p w14:paraId="373689AA" w14:textId="77777777" w:rsidR="00676AA3" w:rsidRDefault="00676AA3" w:rsidP="007441CD">
            <w:r>
              <w:t>Used qualitative and functional testing to test regularly against iterative development of Steering and Propulsion software for Naval Destroyers.</w:t>
            </w:r>
          </w:p>
          <w:p w14:paraId="4D46F83E" w14:textId="5C870B79" w:rsidR="00C86380" w:rsidRDefault="00676AA3" w:rsidP="0061488C">
            <w:r>
              <w:t>Developed test cases and test audits for quality assurance compliance purposes.</w:t>
            </w:r>
          </w:p>
        </w:tc>
      </w:tr>
      <w:tr w:rsidR="007826F4" w:rsidRPr="00CF1A49" w14:paraId="61E69423" w14:textId="77777777" w:rsidTr="007826F4">
        <w:tc>
          <w:tcPr>
            <w:tcW w:w="9290" w:type="dxa"/>
            <w:tcMar>
              <w:top w:w="216" w:type="dxa"/>
            </w:tcMar>
          </w:tcPr>
          <w:p w14:paraId="1B0A9F8F" w14:textId="7A684A56" w:rsidR="007826F4" w:rsidRPr="00CF1A49" w:rsidRDefault="008151A0" w:rsidP="007826F4">
            <w:pPr>
              <w:pStyle w:val="Heading3"/>
              <w:contextualSpacing w:val="0"/>
            </w:pPr>
            <w:r>
              <w:t>May</w:t>
            </w:r>
            <w:r w:rsidR="0061488C">
              <w:t xml:space="preserve"> 2020</w:t>
            </w:r>
            <w:r w:rsidR="007826F4" w:rsidRPr="00CF1A49">
              <w:t xml:space="preserve"> – </w:t>
            </w:r>
            <w:r w:rsidR="0061488C">
              <w:t>May 20</w:t>
            </w:r>
            <w:r w:rsidR="00E3178E">
              <w:t>21</w:t>
            </w:r>
          </w:p>
          <w:p w14:paraId="0197F07E" w14:textId="5788AEC8" w:rsidR="007826F4" w:rsidRPr="00CF1A49" w:rsidRDefault="0061488C" w:rsidP="007826F4">
            <w:pPr>
              <w:pStyle w:val="Heading2"/>
              <w:contextualSpacing w:val="0"/>
            </w:pPr>
            <w:r>
              <w:t xml:space="preserve">Engineering </w:t>
            </w:r>
            <w:r w:rsidR="00E3178E">
              <w:t xml:space="preserve">VERIFICATION </w:t>
            </w:r>
            <w:r>
              <w:t>Intern</w:t>
            </w:r>
            <w:r w:rsidR="007826F4" w:rsidRPr="00CF1A49">
              <w:t xml:space="preserve">, </w:t>
            </w:r>
            <w:r w:rsidR="00E3178E">
              <w:rPr>
                <w:rStyle w:val="SubtleReference"/>
              </w:rPr>
              <w:t>APTIV labs</w:t>
            </w:r>
          </w:p>
          <w:p w14:paraId="0589BDE6" w14:textId="3984F45D" w:rsidR="00AE01FE" w:rsidRDefault="00AE01FE" w:rsidP="007441CD">
            <w:r>
              <w:t>Worked in an Agile environment to draft, test, and automat</w:t>
            </w:r>
            <w:r w:rsidR="00777F38">
              <w:t>e</w:t>
            </w:r>
            <w:r>
              <w:t xml:space="preserve"> scripts to test autonomous driving software data.</w:t>
            </w:r>
          </w:p>
          <w:p w14:paraId="1046CE6A" w14:textId="6F8B9AD8" w:rsidR="00AE01FE" w:rsidRDefault="000A61D5" w:rsidP="007441CD">
            <w:r>
              <w:t>F</w:t>
            </w:r>
            <w:r w:rsidR="00AE01FE">
              <w:t>inalize</w:t>
            </w:r>
            <w:r>
              <w:t>d</w:t>
            </w:r>
            <w:r w:rsidR="00AE01FE">
              <w:t xml:space="preserve"> testing on a systems verification for attachable modules to autonomous vehicles.</w:t>
            </w:r>
          </w:p>
          <w:p w14:paraId="469F21F5" w14:textId="094B9363" w:rsidR="007826F4" w:rsidRDefault="00AE01FE" w:rsidP="0061488C">
            <w:r>
              <w:t>Reviewed code and conducted testing for system sensors to ensure data accuracy for simulated testing</w:t>
            </w:r>
            <w:r w:rsidR="0061488C">
              <w:t>.</w:t>
            </w:r>
          </w:p>
        </w:tc>
      </w:tr>
    </w:tbl>
    <w:sdt>
      <w:sdtPr>
        <w:alias w:val="Education:"/>
        <w:tag w:val="Education:"/>
        <w:id w:val="-1908763273"/>
        <w:placeholder>
          <w:docPart w:val="3C6B2CCB80094E6D924A932F5CBD0370"/>
        </w:placeholder>
        <w:temporary/>
        <w:showingPlcHdr/>
        <w15:appearance w15:val="hidden"/>
      </w:sdtPr>
      <w:sdtContent>
        <w:p w14:paraId="56206404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3A5D3746" w14:textId="77777777" w:rsidTr="007826F4">
        <w:tc>
          <w:tcPr>
            <w:tcW w:w="9290" w:type="dxa"/>
          </w:tcPr>
          <w:p w14:paraId="33A9CCEA" w14:textId="0E439D27" w:rsidR="001D0BF1" w:rsidRPr="00CF1A49" w:rsidRDefault="007826F4" w:rsidP="001D0BF1">
            <w:pPr>
              <w:pStyle w:val="Heading3"/>
              <w:contextualSpacing w:val="0"/>
            </w:pPr>
            <w:r>
              <w:t>May</w:t>
            </w:r>
            <w:r w:rsidR="001D0BF1" w:rsidRPr="00CF1A49">
              <w:t xml:space="preserve"> </w:t>
            </w:r>
            <w:r>
              <w:t>2021</w:t>
            </w:r>
          </w:p>
          <w:p w14:paraId="779ABB32" w14:textId="77777777" w:rsidR="007538DC" w:rsidRDefault="00E854E4" w:rsidP="007826F4">
            <w:pPr>
              <w:pStyle w:val="Heading2"/>
              <w:contextualSpacing w:val="0"/>
              <w:rPr>
                <w:rStyle w:val="SubtleReference"/>
              </w:rPr>
            </w:pPr>
            <w:r>
              <w:t>BACHELOR OF SCIENCE</w:t>
            </w:r>
            <w:r w:rsidR="007826F4">
              <w:t xml:space="preserve"> in Electrical Engineering</w:t>
            </w:r>
            <w:r w:rsidR="001D0BF1" w:rsidRPr="00CF1A49">
              <w:t xml:space="preserve">, </w:t>
            </w:r>
            <w:r w:rsidR="007826F4">
              <w:rPr>
                <w:rStyle w:val="SubtleReference"/>
              </w:rPr>
              <w:t>Purdue Univerisity</w:t>
            </w:r>
          </w:p>
          <w:p w14:paraId="34DA6B90" w14:textId="4EE69F9D" w:rsidR="00EE74F9" w:rsidRPr="00CF1A49" w:rsidRDefault="007D0E8F" w:rsidP="007D0E8F">
            <w:r>
              <w:t xml:space="preserve">Memberships: IEEE, Women in Engineering, Society of Women Engineers, </w:t>
            </w:r>
            <w:r w:rsidR="005A2446">
              <w:t>Alpha Phi Omega</w:t>
            </w:r>
          </w:p>
        </w:tc>
      </w:tr>
    </w:tbl>
    <w:sdt>
      <w:sdtPr>
        <w:alias w:val="Skills:"/>
        <w:tag w:val="Skills:"/>
        <w:id w:val="-1392877668"/>
        <w:placeholder>
          <w:docPart w:val="453DD0567FAC4034BDBF8B14A457A04B"/>
        </w:placeholder>
        <w:temporary/>
        <w:showingPlcHdr/>
        <w15:appearance w15:val="hidden"/>
      </w:sdtPr>
      <w:sdtContent>
        <w:p w14:paraId="2D42B56E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4942AE58" w14:textId="77777777" w:rsidTr="00CF1A49">
        <w:tc>
          <w:tcPr>
            <w:tcW w:w="4675" w:type="dxa"/>
          </w:tcPr>
          <w:p w14:paraId="733713F3" w14:textId="7BC6B8F8" w:rsidR="001E3120" w:rsidRPr="006E1507" w:rsidRDefault="0061488C" w:rsidP="006E1507">
            <w:pPr>
              <w:pStyle w:val="ListBullet"/>
              <w:contextualSpacing w:val="0"/>
            </w:pPr>
            <w:r>
              <w:t>Python</w:t>
            </w:r>
            <w:r w:rsidR="0073230A">
              <w:t>, R</w:t>
            </w:r>
          </w:p>
          <w:p w14:paraId="27CE3766" w14:textId="61F1D3E5" w:rsidR="001F4E6D" w:rsidRDefault="00F23CA2" w:rsidP="006E1507">
            <w:pPr>
              <w:pStyle w:val="ListBullet"/>
              <w:contextualSpacing w:val="0"/>
            </w:pPr>
            <w:r>
              <w:t>Jira</w:t>
            </w:r>
            <w:r w:rsidR="00D141FE">
              <w:t xml:space="preserve"> (Agile)</w:t>
            </w:r>
          </w:p>
          <w:p w14:paraId="23054D10" w14:textId="29B3F9C3" w:rsidR="0061488C" w:rsidRPr="006E1507" w:rsidRDefault="0061488C" w:rsidP="006E1507">
            <w:pPr>
              <w:pStyle w:val="ListBullet"/>
              <w:contextualSpacing w:val="0"/>
            </w:pPr>
            <w:r>
              <w:t>C</w:t>
            </w:r>
            <w:r w:rsidR="00ED1B88">
              <w:t>#, VB.NET</w:t>
            </w:r>
          </w:p>
        </w:tc>
        <w:tc>
          <w:tcPr>
            <w:tcW w:w="4675" w:type="dxa"/>
            <w:tcMar>
              <w:left w:w="360" w:type="dxa"/>
            </w:tcMar>
          </w:tcPr>
          <w:p w14:paraId="1D6A14FD" w14:textId="7744A5DB" w:rsidR="003A0632" w:rsidRPr="006E1507" w:rsidRDefault="00F23CA2" w:rsidP="006E1507">
            <w:pPr>
              <w:pStyle w:val="ListBullet"/>
              <w:contextualSpacing w:val="0"/>
            </w:pPr>
            <w:r>
              <w:t>My</w:t>
            </w:r>
            <w:r w:rsidR="0061488C">
              <w:t>SQL</w:t>
            </w:r>
          </w:p>
          <w:p w14:paraId="09B3EDE7" w14:textId="108131F5" w:rsidR="001E3120" w:rsidRPr="006E1507" w:rsidRDefault="00D141FE" w:rsidP="006E1507">
            <w:pPr>
              <w:pStyle w:val="ListBullet"/>
              <w:contextualSpacing w:val="0"/>
            </w:pPr>
            <w:r>
              <w:t>AutoCAD, Revit</w:t>
            </w:r>
          </w:p>
          <w:p w14:paraId="56BA6F0A" w14:textId="07D84F05" w:rsidR="0061488C" w:rsidRPr="006E1507" w:rsidRDefault="0061488C" w:rsidP="0061488C">
            <w:pPr>
              <w:pStyle w:val="ListBullet"/>
              <w:contextualSpacing w:val="0"/>
            </w:pPr>
            <w:r>
              <w:t>Unix, Git</w:t>
            </w:r>
          </w:p>
        </w:tc>
      </w:tr>
    </w:tbl>
    <w:p w14:paraId="64AAA424" w14:textId="71D7C070" w:rsidR="00B51D1B" w:rsidRPr="006E1507" w:rsidRDefault="00B51D1B" w:rsidP="00C050BA">
      <w:pPr>
        <w:pStyle w:val="Heading1"/>
        <w:tabs>
          <w:tab w:val="left" w:pos="2175"/>
        </w:tabs>
      </w:pPr>
    </w:p>
    <w:sectPr w:rsidR="00B51D1B" w:rsidRPr="006E1507" w:rsidSect="00CA06CB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1BB5E6" w14:textId="77777777" w:rsidR="00CA06CB" w:rsidRDefault="00CA06CB" w:rsidP="0068194B">
      <w:r>
        <w:separator/>
      </w:r>
    </w:p>
    <w:p w14:paraId="6B1E189C" w14:textId="77777777" w:rsidR="00CA06CB" w:rsidRDefault="00CA06CB"/>
    <w:p w14:paraId="7CA313A0" w14:textId="77777777" w:rsidR="00CA06CB" w:rsidRDefault="00CA06CB"/>
  </w:endnote>
  <w:endnote w:type="continuationSeparator" w:id="0">
    <w:p w14:paraId="63226059" w14:textId="77777777" w:rsidR="00CA06CB" w:rsidRDefault="00CA06CB" w:rsidP="0068194B">
      <w:r>
        <w:continuationSeparator/>
      </w:r>
    </w:p>
    <w:p w14:paraId="38D7138B" w14:textId="77777777" w:rsidR="00CA06CB" w:rsidRDefault="00CA06CB"/>
    <w:p w14:paraId="2E1593D7" w14:textId="77777777" w:rsidR="00CA06CB" w:rsidRDefault="00CA06CB"/>
  </w:endnote>
  <w:endnote w:type="continuationNotice" w:id="1">
    <w:p w14:paraId="6FB10595" w14:textId="77777777" w:rsidR="00CA06CB" w:rsidRDefault="00CA06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220BCA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A3B8F6" w14:textId="77777777" w:rsidR="00CA06CB" w:rsidRDefault="00CA06CB" w:rsidP="0068194B">
      <w:r>
        <w:separator/>
      </w:r>
    </w:p>
    <w:p w14:paraId="1BFB9BDF" w14:textId="77777777" w:rsidR="00CA06CB" w:rsidRDefault="00CA06CB"/>
    <w:p w14:paraId="1E978012" w14:textId="77777777" w:rsidR="00CA06CB" w:rsidRDefault="00CA06CB"/>
  </w:footnote>
  <w:footnote w:type="continuationSeparator" w:id="0">
    <w:p w14:paraId="1C0861E8" w14:textId="77777777" w:rsidR="00CA06CB" w:rsidRDefault="00CA06CB" w:rsidP="0068194B">
      <w:r>
        <w:continuationSeparator/>
      </w:r>
    </w:p>
    <w:p w14:paraId="08A0B955" w14:textId="77777777" w:rsidR="00CA06CB" w:rsidRDefault="00CA06CB"/>
    <w:p w14:paraId="18F2A043" w14:textId="77777777" w:rsidR="00CA06CB" w:rsidRDefault="00CA06CB"/>
  </w:footnote>
  <w:footnote w:type="continuationNotice" w:id="1">
    <w:p w14:paraId="6B9D6FC1" w14:textId="77777777" w:rsidR="00CA06CB" w:rsidRDefault="00CA06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7765BA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641E42E" wp14:editId="38DBAF1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EE485E3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115010012">
    <w:abstractNumId w:val="9"/>
  </w:num>
  <w:num w:numId="2" w16cid:durableId="1810900545">
    <w:abstractNumId w:val="8"/>
  </w:num>
  <w:num w:numId="3" w16cid:durableId="1029767371">
    <w:abstractNumId w:val="7"/>
  </w:num>
  <w:num w:numId="4" w16cid:durableId="654799196">
    <w:abstractNumId w:val="6"/>
  </w:num>
  <w:num w:numId="5" w16cid:durableId="1404985344">
    <w:abstractNumId w:val="10"/>
  </w:num>
  <w:num w:numId="6" w16cid:durableId="281230798">
    <w:abstractNumId w:val="3"/>
  </w:num>
  <w:num w:numId="7" w16cid:durableId="1154878887">
    <w:abstractNumId w:val="11"/>
  </w:num>
  <w:num w:numId="8" w16cid:durableId="1777289767">
    <w:abstractNumId w:val="2"/>
  </w:num>
  <w:num w:numId="9" w16cid:durableId="2045640868">
    <w:abstractNumId w:val="12"/>
  </w:num>
  <w:num w:numId="10" w16cid:durableId="2004775500">
    <w:abstractNumId w:val="5"/>
  </w:num>
  <w:num w:numId="11" w16cid:durableId="1992825596">
    <w:abstractNumId w:val="4"/>
  </w:num>
  <w:num w:numId="12" w16cid:durableId="2029214405">
    <w:abstractNumId w:val="1"/>
  </w:num>
  <w:num w:numId="13" w16cid:durableId="784467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6F4"/>
    <w:rsid w:val="000001EF"/>
    <w:rsid w:val="00007322"/>
    <w:rsid w:val="00007728"/>
    <w:rsid w:val="00022EB2"/>
    <w:rsid w:val="00024584"/>
    <w:rsid w:val="00024730"/>
    <w:rsid w:val="00044A5D"/>
    <w:rsid w:val="00055E95"/>
    <w:rsid w:val="00062CC3"/>
    <w:rsid w:val="0006465F"/>
    <w:rsid w:val="0007021F"/>
    <w:rsid w:val="000951BB"/>
    <w:rsid w:val="000A61D5"/>
    <w:rsid w:val="000A7A03"/>
    <w:rsid w:val="000B28C2"/>
    <w:rsid w:val="000B2BA5"/>
    <w:rsid w:val="000E0BF8"/>
    <w:rsid w:val="000F2F8C"/>
    <w:rsid w:val="0010006E"/>
    <w:rsid w:val="001045A8"/>
    <w:rsid w:val="00114A91"/>
    <w:rsid w:val="00115DAC"/>
    <w:rsid w:val="0014205A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3A7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54307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6C8D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72693"/>
    <w:rsid w:val="003742E0"/>
    <w:rsid w:val="003A0632"/>
    <w:rsid w:val="003A30E5"/>
    <w:rsid w:val="003A6ADF"/>
    <w:rsid w:val="003B35A7"/>
    <w:rsid w:val="003B5928"/>
    <w:rsid w:val="003D380F"/>
    <w:rsid w:val="003E160D"/>
    <w:rsid w:val="003F1D5F"/>
    <w:rsid w:val="003F3217"/>
    <w:rsid w:val="00405128"/>
    <w:rsid w:val="00406CFF"/>
    <w:rsid w:val="00416B25"/>
    <w:rsid w:val="00420592"/>
    <w:rsid w:val="0042492D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049C"/>
    <w:rsid w:val="004E01EB"/>
    <w:rsid w:val="004E2794"/>
    <w:rsid w:val="00510392"/>
    <w:rsid w:val="00513E2A"/>
    <w:rsid w:val="00557670"/>
    <w:rsid w:val="00566A35"/>
    <w:rsid w:val="0056701E"/>
    <w:rsid w:val="005740D7"/>
    <w:rsid w:val="005A0F26"/>
    <w:rsid w:val="005A1B10"/>
    <w:rsid w:val="005A2446"/>
    <w:rsid w:val="005A6850"/>
    <w:rsid w:val="005B1B1B"/>
    <w:rsid w:val="005C5932"/>
    <w:rsid w:val="005D3CA7"/>
    <w:rsid w:val="005D4CC1"/>
    <w:rsid w:val="005E4E2A"/>
    <w:rsid w:val="005F4B91"/>
    <w:rsid w:val="005F55D2"/>
    <w:rsid w:val="00610454"/>
    <w:rsid w:val="0061488C"/>
    <w:rsid w:val="0062312F"/>
    <w:rsid w:val="00625F2C"/>
    <w:rsid w:val="00653C54"/>
    <w:rsid w:val="006618E9"/>
    <w:rsid w:val="006756E1"/>
    <w:rsid w:val="00676AA3"/>
    <w:rsid w:val="0068194B"/>
    <w:rsid w:val="00682323"/>
    <w:rsid w:val="006901DE"/>
    <w:rsid w:val="00692703"/>
    <w:rsid w:val="006A1962"/>
    <w:rsid w:val="006B03B1"/>
    <w:rsid w:val="006B5D48"/>
    <w:rsid w:val="006B7D7B"/>
    <w:rsid w:val="006C1A5E"/>
    <w:rsid w:val="006D65FA"/>
    <w:rsid w:val="006E1507"/>
    <w:rsid w:val="00712D8B"/>
    <w:rsid w:val="007273B7"/>
    <w:rsid w:val="0073230A"/>
    <w:rsid w:val="00733E0A"/>
    <w:rsid w:val="0074403D"/>
    <w:rsid w:val="00746D44"/>
    <w:rsid w:val="007538DC"/>
    <w:rsid w:val="00757803"/>
    <w:rsid w:val="00777F38"/>
    <w:rsid w:val="007826F4"/>
    <w:rsid w:val="0079206B"/>
    <w:rsid w:val="00796076"/>
    <w:rsid w:val="007C0566"/>
    <w:rsid w:val="007C606B"/>
    <w:rsid w:val="007D0E8F"/>
    <w:rsid w:val="007E6A61"/>
    <w:rsid w:val="00801140"/>
    <w:rsid w:val="00803404"/>
    <w:rsid w:val="008151A0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D6401"/>
    <w:rsid w:val="008F3B14"/>
    <w:rsid w:val="00901899"/>
    <w:rsid w:val="0090344B"/>
    <w:rsid w:val="00905715"/>
    <w:rsid w:val="0091321E"/>
    <w:rsid w:val="00913946"/>
    <w:rsid w:val="0092726B"/>
    <w:rsid w:val="0093297A"/>
    <w:rsid w:val="009361BA"/>
    <w:rsid w:val="00944F78"/>
    <w:rsid w:val="009510E7"/>
    <w:rsid w:val="00952C89"/>
    <w:rsid w:val="009571D8"/>
    <w:rsid w:val="009650EA"/>
    <w:rsid w:val="0097790C"/>
    <w:rsid w:val="0098506E"/>
    <w:rsid w:val="009950F5"/>
    <w:rsid w:val="009A44CE"/>
    <w:rsid w:val="009C4DFC"/>
    <w:rsid w:val="009D1447"/>
    <w:rsid w:val="009D44F8"/>
    <w:rsid w:val="009E3160"/>
    <w:rsid w:val="009F220C"/>
    <w:rsid w:val="009F3B05"/>
    <w:rsid w:val="009F4931"/>
    <w:rsid w:val="00A14534"/>
    <w:rsid w:val="00A16DAA"/>
    <w:rsid w:val="00A22B5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C0EEC"/>
    <w:rsid w:val="00AC5512"/>
    <w:rsid w:val="00AD360E"/>
    <w:rsid w:val="00AD40FB"/>
    <w:rsid w:val="00AD782D"/>
    <w:rsid w:val="00AE01FE"/>
    <w:rsid w:val="00AE7650"/>
    <w:rsid w:val="00B10EBE"/>
    <w:rsid w:val="00B145FF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050BA"/>
    <w:rsid w:val="00C47FA6"/>
    <w:rsid w:val="00C57FC6"/>
    <w:rsid w:val="00C66A7D"/>
    <w:rsid w:val="00C779DA"/>
    <w:rsid w:val="00C814F7"/>
    <w:rsid w:val="00C86380"/>
    <w:rsid w:val="00CA06CB"/>
    <w:rsid w:val="00CA4B4D"/>
    <w:rsid w:val="00CB35C3"/>
    <w:rsid w:val="00CB6D84"/>
    <w:rsid w:val="00CD323D"/>
    <w:rsid w:val="00CE4030"/>
    <w:rsid w:val="00CE64B3"/>
    <w:rsid w:val="00CF1A49"/>
    <w:rsid w:val="00CF433B"/>
    <w:rsid w:val="00D0630C"/>
    <w:rsid w:val="00D141FE"/>
    <w:rsid w:val="00D243A9"/>
    <w:rsid w:val="00D305E5"/>
    <w:rsid w:val="00D37CD3"/>
    <w:rsid w:val="00D52768"/>
    <w:rsid w:val="00D611A2"/>
    <w:rsid w:val="00D66A52"/>
    <w:rsid w:val="00D66EFA"/>
    <w:rsid w:val="00D72A2D"/>
    <w:rsid w:val="00D9447E"/>
    <w:rsid w:val="00D9521A"/>
    <w:rsid w:val="00DA3914"/>
    <w:rsid w:val="00DA59AA"/>
    <w:rsid w:val="00DB6915"/>
    <w:rsid w:val="00DB7E1E"/>
    <w:rsid w:val="00DC1B78"/>
    <w:rsid w:val="00DC2A2F"/>
    <w:rsid w:val="00DC600B"/>
    <w:rsid w:val="00DD4033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178E"/>
    <w:rsid w:val="00E362DB"/>
    <w:rsid w:val="00E5632B"/>
    <w:rsid w:val="00E70240"/>
    <w:rsid w:val="00E71E6B"/>
    <w:rsid w:val="00E75650"/>
    <w:rsid w:val="00E81CC5"/>
    <w:rsid w:val="00E854E4"/>
    <w:rsid w:val="00E85A87"/>
    <w:rsid w:val="00E85B4A"/>
    <w:rsid w:val="00E9528E"/>
    <w:rsid w:val="00EA5099"/>
    <w:rsid w:val="00EC1351"/>
    <w:rsid w:val="00EC4CBF"/>
    <w:rsid w:val="00ED1B88"/>
    <w:rsid w:val="00ED47B1"/>
    <w:rsid w:val="00EE2CA8"/>
    <w:rsid w:val="00EE74F9"/>
    <w:rsid w:val="00EF17E8"/>
    <w:rsid w:val="00EF51D9"/>
    <w:rsid w:val="00F02691"/>
    <w:rsid w:val="00F10D4B"/>
    <w:rsid w:val="00F11168"/>
    <w:rsid w:val="00F130DD"/>
    <w:rsid w:val="00F23CA2"/>
    <w:rsid w:val="00F24884"/>
    <w:rsid w:val="00F476C4"/>
    <w:rsid w:val="00F61DF9"/>
    <w:rsid w:val="00F72F5E"/>
    <w:rsid w:val="00F81960"/>
    <w:rsid w:val="00F82424"/>
    <w:rsid w:val="00F8769D"/>
    <w:rsid w:val="00F9350C"/>
    <w:rsid w:val="00F94EB5"/>
    <w:rsid w:val="00F9624D"/>
    <w:rsid w:val="00FA18A3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6B4EE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F72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6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elizabeth-schar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asch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CFA2B198056475F841ECA79BD821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A6F08-DCBA-43A7-AF39-F3B6F736AB95}"/>
      </w:docPartPr>
      <w:docPartBody>
        <w:p w:rsidR="00637488" w:rsidRDefault="007658A9">
          <w:pPr>
            <w:pStyle w:val="DCFA2B198056475F841ECA79BD821F5A"/>
          </w:pPr>
          <w:r w:rsidRPr="00CF1A49">
            <w:t>·</w:t>
          </w:r>
        </w:p>
      </w:docPartBody>
    </w:docPart>
    <w:docPart>
      <w:docPartPr>
        <w:name w:val="677A4BE5D0764707947A356A52D1EC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039BB-10DA-4746-B929-7173B5442A44}"/>
      </w:docPartPr>
      <w:docPartBody>
        <w:p w:rsidR="00637488" w:rsidRDefault="007658A9">
          <w:pPr>
            <w:pStyle w:val="677A4BE5D0764707947A356A52D1EC0F"/>
          </w:pPr>
          <w:r w:rsidRPr="00CF1A49">
            <w:t>Experience</w:t>
          </w:r>
        </w:p>
      </w:docPartBody>
    </w:docPart>
    <w:docPart>
      <w:docPartPr>
        <w:name w:val="3C6B2CCB80094E6D924A932F5CBD0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79C6B-9A37-4874-8EE7-EDB7695F51E8}"/>
      </w:docPartPr>
      <w:docPartBody>
        <w:p w:rsidR="00637488" w:rsidRDefault="007658A9">
          <w:pPr>
            <w:pStyle w:val="3C6B2CCB80094E6D924A932F5CBD0370"/>
          </w:pPr>
          <w:r w:rsidRPr="00CF1A49">
            <w:t>Education</w:t>
          </w:r>
        </w:p>
      </w:docPartBody>
    </w:docPart>
    <w:docPart>
      <w:docPartPr>
        <w:name w:val="453DD0567FAC4034BDBF8B14A457A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18121-1B74-4449-B2DA-075A5BC8886A}"/>
      </w:docPartPr>
      <w:docPartBody>
        <w:p w:rsidR="00637488" w:rsidRDefault="007658A9">
          <w:pPr>
            <w:pStyle w:val="453DD0567FAC4034BDBF8B14A457A04B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A9"/>
    <w:rsid w:val="00370F79"/>
    <w:rsid w:val="00637488"/>
    <w:rsid w:val="007658A9"/>
    <w:rsid w:val="00A725B8"/>
    <w:rsid w:val="00AD350D"/>
    <w:rsid w:val="00B6518A"/>
    <w:rsid w:val="00D126EC"/>
    <w:rsid w:val="00D9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DCFA2B198056475F841ECA79BD821F5A">
    <w:name w:val="DCFA2B198056475F841ECA79BD821F5A"/>
  </w:style>
  <w:style w:type="paragraph" w:customStyle="1" w:styleId="677A4BE5D0764707947A356A52D1EC0F">
    <w:name w:val="677A4BE5D0764707947A356A52D1EC0F"/>
  </w:style>
  <w:style w:type="character" w:styleId="SubtleReference">
    <w:name w:val="Subtle Reference"/>
    <w:basedOn w:val="DefaultParagraphFont"/>
    <w:uiPriority w:val="10"/>
    <w:qFormat/>
    <w:rsid w:val="007658A9"/>
    <w:rPr>
      <w:b/>
      <w:caps w:val="0"/>
      <w:smallCaps/>
      <w:color w:val="595959" w:themeColor="text1" w:themeTint="A6"/>
    </w:rPr>
  </w:style>
  <w:style w:type="paragraph" w:customStyle="1" w:styleId="3C6B2CCB80094E6D924A932F5CBD0370">
    <w:name w:val="3C6B2CCB80094E6D924A932F5CBD0370"/>
  </w:style>
  <w:style w:type="paragraph" w:customStyle="1" w:styleId="453DD0567FAC4034BDBF8B14A457A04B">
    <w:name w:val="453DD0567FAC4034BDBF8B14A457A0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2024-02-08T21:02:00Z</dcterms:created>
  <dcterms:modified xsi:type="dcterms:W3CDTF">2024-04-02T15:18:00Z</dcterms:modified>
  <cp:category/>
</cp:coreProperties>
</file>